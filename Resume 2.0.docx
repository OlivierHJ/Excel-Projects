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426"/>
        <w:gridCol w:w="6369"/>
        <w:gridCol w:w="399"/>
        <w:gridCol w:w="610"/>
      </w:tblGrid>
      <w:tr w:rsidR="00F91753" w:rsidRPr="00320ECB" w14:paraId="70C08DAB" w14:textId="77777777" w:rsidTr="0050084E">
        <w:trPr>
          <w:trHeight w:val="33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A83D7" w14:textId="77777777" w:rsidR="00F91753" w:rsidRPr="00173B36" w:rsidRDefault="00F91753" w:rsidP="00320ECB"/>
        </w:tc>
      </w:tr>
      <w:tr w:rsidR="00173B36" w:rsidRPr="00320ECB" w14:paraId="61657E43" w14:textId="77777777" w:rsidTr="00D52D01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596D5" w14:textId="77777777" w:rsidR="00F91753" w:rsidRDefault="00F91753" w:rsidP="005A3E0B"/>
          <w:p w14:paraId="2607CCAA" w14:textId="4BF36139" w:rsidR="00D52D01" w:rsidRPr="00D52D01" w:rsidRDefault="00D52D01" w:rsidP="00D52D01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34CD5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74E42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233BC" w14:textId="77777777" w:rsidR="00F91753" w:rsidRPr="00173B36" w:rsidRDefault="00F91753" w:rsidP="005A3E0B"/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79395" w14:textId="77777777" w:rsidR="00F91753" w:rsidRPr="00173B36" w:rsidRDefault="00F91753" w:rsidP="005A3E0B"/>
        </w:tc>
      </w:tr>
      <w:tr w:rsidR="00173B36" w:rsidRPr="00320ECB" w14:paraId="0CB0420D" w14:textId="77777777" w:rsidTr="00D52D01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9C6F4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246B9" w14:textId="77777777" w:rsidR="00F91753" w:rsidRPr="00173B36" w:rsidRDefault="00F91753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9FF702" w14:textId="12440701" w:rsidR="00261E7B" w:rsidRDefault="00261E7B" w:rsidP="005A3E0B">
            <w:pPr>
              <w:pStyle w:val="Title"/>
              <w:rPr>
                <w:noProof/>
              </w:rPr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0C05ED4" wp14:editId="6F028DDB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CC1B61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D52D01">
              <w:t>Olivier Jansen</w:t>
            </w:r>
            <w:r>
              <w:t xml:space="preserve"> </w:t>
            </w: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008F628" wp14:editId="02D83B9F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4E8607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05D3CC5D" w14:textId="7F31E158" w:rsidR="00B62B99" w:rsidRPr="00173B36" w:rsidRDefault="00D52D01" w:rsidP="005A3E0B">
            <w:pPr>
              <w:pStyle w:val="Subtitle"/>
            </w:pPr>
            <w:r>
              <w:t>Excel &amp; VBA Developer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3CDF3" w14:textId="77777777" w:rsidR="00F91753" w:rsidRPr="00173B36" w:rsidRDefault="00F91753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0A5AB" w14:textId="77777777" w:rsidR="00F91753" w:rsidRPr="00173B36" w:rsidRDefault="00F91753" w:rsidP="005A3E0B"/>
        </w:tc>
      </w:tr>
      <w:tr w:rsidR="00173B36" w:rsidRPr="00320ECB" w14:paraId="340E59B8" w14:textId="77777777" w:rsidTr="00D52D01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2B7A6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C4DB8" w14:textId="77777777" w:rsidR="004A4C74" w:rsidRPr="00173B36" w:rsidRDefault="004A4C74" w:rsidP="005A3E0B"/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E73B3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94436" w14:textId="77777777" w:rsidR="004A4C74" w:rsidRPr="00173B36" w:rsidRDefault="004A4C74" w:rsidP="005A3E0B"/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AAF92" w14:textId="77777777" w:rsidR="004A4C74" w:rsidRPr="00173B36" w:rsidRDefault="004A4C74" w:rsidP="005A3E0B"/>
        </w:tc>
      </w:tr>
      <w:tr w:rsidR="00F91753" w:rsidRPr="00320ECB" w14:paraId="53E32A42" w14:textId="77777777" w:rsidTr="0050084E">
        <w:trPr>
          <w:trHeight w:val="147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8EA6C5" w:themeFill="accent5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4ADFB" w14:textId="77777777" w:rsidR="00F91753" w:rsidRPr="00173B36" w:rsidRDefault="00F91753" w:rsidP="005A3E0B"/>
        </w:tc>
      </w:tr>
      <w:tr w:rsidR="00686284" w:rsidRPr="00320ECB" w14:paraId="701557F8" w14:textId="77777777" w:rsidTr="0050084E">
        <w:trPr>
          <w:trHeight w:val="2399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B7311DFA2BDB4091AFE1968B81F7E4CC"/>
              </w:placeholder>
              <w:temporary/>
              <w:showingPlcHdr/>
              <w15:appearance w15:val="hidden"/>
            </w:sdtPr>
            <w:sdtEndPr/>
            <w:sdtContent>
              <w:p w14:paraId="4CD90908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3D3C56B1" w14:textId="77777777" w:rsidR="003E1692" w:rsidRPr="00E93AEC" w:rsidRDefault="003E1692" w:rsidP="00F53B71">
            <w:pPr>
              <w:pStyle w:val="NoSpacing"/>
            </w:pPr>
            <w:r w:rsidRPr="00E93AEC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C73E322" wp14:editId="44DD54D0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352CFB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D69586" w14:textId="3BEFA808" w:rsidR="00792D43" w:rsidRDefault="005F4679" w:rsidP="00F53B71">
            <w:pPr>
              <w:pStyle w:val="Contact"/>
              <w:framePr w:wrap="auto" w:vAnchor="margin" w:xAlign="left" w:yAlign="inline"/>
              <w:suppressOverlap w:val="0"/>
              <w:rPr>
                <w:sz w:val="25"/>
                <w:szCs w:val="25"/>
              </w:rPr>
            </w:pPr>
            <w:r>
              <w:pict w14:anchorId="589A5CD2">
                <v:shape id="Graphic 8" o:spid="_x0000_i1027" type="#_x0000_t75" alt="Phone icon" style="width:16.05pt;height:14.95pt;visibility:visible">
                  <v:imagedata r:id="rId11" o:title="Phone icon"/>
                </v:shape>
              </w:pict>
            </w:r>
            <w:r w:rsidR="00F53B71" w:rsidRPr="00173B36">
              <w:t xml:space="preserve"> </w:t>
            </w:r>
            <w:r w:rsidR="00D52D01" w:rsidRPr="00D52D01">
              <w:rPr>
                <w:sz w:val="25"/>
                <w:szCs w:val="25"/>
              </w:rPr>
              <w:t>(518)</w:t>
            </w:r>
            <w:r w:rsidR="00D6237C">
              <w:rPr>
                <w:sz w:val="25"/>
                <w:szCs w:val="25"/>
              </w:rPr>
              <w:t xml:space="preserve"> </w:t>
            </w:r>
            <w:r w:rsidR="00D52D01" w:rsidRPr="00D52D01">
              <w:rPr>
                <w:sz w:val="25"/>
                <w:szCs w:val="25"/>
              </w:rPr>
              <w:t>322-2199</w:t>
            </w:r>
          </w:p>
          <w:p w14:paraId="23ED3DBE" w14:textId="7ACE9202" w:rsidR="00D6237C" w:rsidRPr="00173B36" w:rsidRDefault="00D6237C" w:rsidP="00D6237C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5C938AC0" wp14:editId="233EBE38">
                  <wp:extent cx="190500" cy="15621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3B36">
              <w:t xml:space="preserve"> </w:t>
            </w:r>
            <w:r w:rsidRPr="00D52D01">
              <w:rPr>
                <w:sz w:val="25"/>
                <w:szCs w:val="25"/>
              </w:rPr>
              <w:t>OlivierFHJansen@gmail.com</w:t>
            </w:r>
          </w:p>
          <w:p w14:paraId="19330BA0" w14:textId="1EF2DC30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656D56D6" wp14:editId="2EA94096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hyperlink r:id="rId16" w:history="1">
              <w:r w:rsidR="00D6237C" w:rsidRPr="00D6237C">
                <w:rPr>
                  <w:color w:val="0000FF"/>
                  <w:sz w:val="22"/>
                  <w:u w:val="single"/>
                </w:rPr>
                <w:t>https://github.com/OlivierHJ</w:t>
              </w:r>
            </w:hyperlink>
          </w:p>
          <w:p w14:paraId="184E6AFD" w14:textId="7E93A296" w:rsidR="00686284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E93AEC">
              <w:rPr>
                <w:noProof/>
                <w:lang w:eastAsia="en-AU"/>
              </w:rPr>
              <w:drawing>
                <wp:inline distT="0" distB="0" distL="0" distR="0" wp14:anchorId="1E4AA1C3" wp14:editId="302C7AA0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hyperlink r:id="rId19" w:history="1">
              <w:r w:rsidR="00D6237C" w:rsidRPr="00D6237C">
                <w:rPr>
                  <w:color w:val="0000FF"/>
                  <w:sz w:val="22"/>
                  <w:u w:val="single"/>
                </w:rPr>
                <w:t>http://jansenexcel.com</w:t>
              </w:r>
            </w:hyperlink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136B26A8" w14:textId="67EAD820" w:rsidR="00507E4A" w:rsidRDefault="00D6237C" w:rsidP="00507E4A">
            <w:pPr>
              <w:pStyle w:val="Contact"/>
              <w:framePr w:wrap="auto" w:vAnchor="margin" w:xAlign="left" w:yAlign="inline"/>
              <w:suppressOverlap w:val="0"/>
            </w:pPr>
            <w:r>
              <w:t>Education: BS in Accounting from Siena College</w:t>
            </w:r>
          </w:p>
          <w:p w14:paraId="10B6BE18" w14:textId="71D22359" w:rsidR="00507E4A" w:rsidRDefault="00D6237C" w:rsidP="00507E4A">
            <w:pPr>
              <w:pStyle w:val="Contact"/>
              <w:framePr w:wrap="auto" w:vAnchor="margin" w:xAlign="left" w:yAlign="inline"/>
              <w:suppressOverlap w:val="0"/>
            </w:pPr>
            <w:r>
              <w:t>Studied Mathematics at RIT</w:t>
            </w:r>
          </w:p>
          <w:p w14:paraId="4DA76800" w14:textId="07F0A5C4" w:rsidR="00507E4A" w:rsidRDefault="00D6237C" w:rsidP="00507E4A">
            <w:pPr>
              <w:pStyle w:val="Contact"/>
              <w:framePr w:wrap="auto" w:vAnchor="margin" w:xAlign="left" w:yAlign="inline"/>
              <w:suppressOverlap w:val="0"/>
            </w:pPr>
            <w:r>
              <w:t>MIT Python Programming Course Certificate - 2018</w:t>
            </w:r>
          </w:p>
          <w:p w14:paraId="7D3B5E50" w14:textId="1440BC0D" w:rsidR="003E1692" w:rsidRPr="00173B36" w:rsidRDefault="00D6237C" w:rsidP="00D6237C">
            <w:pPr>
              <w:pStyle w:val="Contact"/>
              <w:framePr w:wrap="auto" w:vAnchor="margin" w:xAlign="left" w:yAlign="inline"/>
              <w:suppressOverlap w:val="0"/>
            </w:pPr>
            <w:r>
              <w:t>Programming Languages &amp; Technology: Excel/VBA (</w:t>
            </w:r>
            <w:r w:rsidR="003E4E8A">
              <w:t>Master</w:t>
            </w:r>
            <w:r>
              <w:t xml:space="preserve">), </w:t>
            </w:r>
            <w:r w:rsidR="003E4E8A">
              <w:t>Google Sheets</w:t>
            </w:r>
            <w:r w:rsidR="0050084E">
              <w:t xml:space="preserve"> </w:t>
            </w:r>
            <w:r w:rsidR="003E4E8A">
              <w:t xml:space="preserve">(Expert), Office Suite (Expert) </w:t>
            </w:r>
            <w:r>
              <w:t>Python (Intermediate), SQL (Intermediate)</w:t>
            </w:r>
            <w:r w:rsidR="00343084">
              <w:t>, Tableau (Intermediate)</w:t>
            </w:r>
          </w:p>
          <w:p w14:paraId="699E1194" w14:textId="77777777" w:rsidR="00686284" w:rsidRPr="00173B36" w:rsidRDefault="00686284" w:rsidP="00B54AD3"/>
        </w:tc>
      </w:tr>
      <w:tr w:rsidR="00507E4A" w:rsidRPr="00320ECB" w14:paraId="04A239EA" w14:textId="77777777" w:rsidTr="002E65CA">
        <w:trPr>
          <w:trHeight w:val="5852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6745DE35" w14:textId="2D083435" w:rsidR="005F4679" w:rsidRDefault="005F4679" w:rsidP="005F4679">
            <w:pPr>
              <w:pStyle w:val="Heading2"/>
              <w:outlineLvl w:val="1"/>
            </w:pPr>
            <w:r>
              <w:t>Web Serial Author: Beneath the Dragoneye Moons – July 2020 - Present</w:t>
            </w:r>
          </w:p>
          <w:p w14:paraId="7E6A9847" w14:textId="56791D4E" w:rsidR="005F4679" w:rsidRDefault="005F4679" w:rsidP="005F46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Sole author of the web serial Beneath the Dragoneye Moons.</w:t>
            </w:r>
          </w:p>
          <w:p w14:paraId="7F6620BC" w14:textId="49E52408" w:rsidR="005F4679" w:rsidRDefault="005F4679" w:rsidP="005F46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5,000,000+ views</w:t>
            </w:r>
          </w:p>
          <w:p w14:paraId="3EA11DCD" w14:textId="2B050ACA" w:rsidR="005F4679" w:rsidRDefault="005F4679" w:rsidP="005F467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10,000+ copies sold</w:t>
            </w:r>
          </w:p>
          <w:p w14:paraId="6C39C795" w14:textId="134F57FB" w:rsidR="005F4679" w:rsidRPr="005F4679" w:rsidRDefault="005F4679" w:rsidP="00507E4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2,000+ member Patreon @ $10k+/month</w:t>
            </w:r>
          </w:p>
          <w:p w14:paraId="7BF8DDC0" w14:textId="17DBF459" w:rsidR="00D84612" w:rsidRDefault="00D84612" w:rsidP="00507E4A">
            <w:pPr>
              <w:pStyle w:val="Heading2"/>
              <w:outlineLvl w:val="1"/>
            </w:pPr>
            <w:r>
              <w:t>CVS Healthcare: Reporting Analyst/VBA Developer – Oct 2019</w:t>
            </w:r>
            <w:r w:rsidR="003F451D">
              <w:t xml:space="preserve"> </w:t>
            </w:r>
            <w:r>
              <w:t>-</w:t>
            </w:r>
            <w:r w:rsidR="003F451D">
              <w:t xml:space="preserve"> </w:t>
            </w:r>
            <w:r>
              <w:t>July 2020</w:t>
            </w:r>
          </w:p>
          <w:p w14:paraId="2A3303B9" w14:textId="24758E36" w:rsidR="00D84612" w:rsidRPr="00EC34F2" w:rsidRDefault="00D84612" w:rsidP="00D8461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 w:rsidRPr="00EC34F2">
              <w:rPr>
                <w:sz w:val="24"/>
                <w:szCs w:val="20"/>
              </w:rPr>
              <w:t>Responsible for building, maintaining,</w:t>
            </w:r>
            <w:r w:rsidR="00A81924">
              <w:rPr>
                <w:sz w:val="24"/>
                <w:szCs w:val="20"/>
              </w:rPr>
              <w:t xml:space="preserve"> documenting,</w:t>
            </w:r>
            <w:r w:rsidRPr="00EC34F2">
              <w:rPr>
                <w:sz w:val="24"/>
                <w:szCs w:val="20"/>
              </w:rPr>
              <w:t xml:space="preserve"> </w:t>
            </w:r>
            <w:r w:rsidR="00EC34F2" w:rsidRPr="00EC34F2">
              <w:rPr>
                <w:sz w:val="24"/>
                <w:szCs w:val="20"/>
              </w:rPr>
              <w:t xml:space="preserve">timely </w:t>
            </w:r>
            <w:r w:rsidRPr="00EC34F2">
              <w:rPr>
                <w:sz w:val="24"/>
                <w:szCs w:val="20"/>
              </w:rPr>
              <w:t>running</w:t>
            </w:r>
            <w:r w:rsidR="00EC34F2" w:rsidRPr="00EC34F2">
              <w:rPr>
                <w:sz w:val="24"/>
                <w:szCs w:val="20"/>
              </w:rPr>
              <w:t xml:space="preserve"> and </w:t>
            </w:r>
            <w:r w:rsidR="00A81924">
              <w:rPr>
                <w:sz w:val="24"/>
                <w:szCs w:val="20"/>
              </w:rPr>
              <w:t>review</w:t>
            </w:r>
            <w:r w:rsidR="00EC34F2" w:rsidRPr="00EC34F2">
              <w:rPr>
                <w:sz w:val="24"/>
                <w:szCs w:val="20"/>
              </w:rPr>
              <w:t xml:space="preserve"> of</w:t>
            </w:r>
            <w:r w:rsidRPr="00EC34F2">
              <w:rPr>
                <w:sz w:val="24"/>
                <w:szCs w:val="20"/>
              </w:rPr>
              <w:t xml:space="preserve"> </w:t>
            </w:r>
            <w:r w:rsidR="00A81924">
              <w:rPr>
                <w:sz w:val="24"/>
                <w:szCs w:val="20"/>
              </w:rPr>
              <w:t>30</w:t>
            </w:r>
            <w:r w:rsidRPr="00EC34F2">
              <w:rPr>
                <w:sz w:val="24"/>
                <w:szCs w:val="20"/>
              </w:rPr>
              <w:t xml:space="preserve"> + reports</w:t>
            </w:r>
          </w:p>
          <w:p w14:paraId="3E386FD9" w14:textId="14E7481C" w:rsidR="00D84612" w:rsidRPr="00EC34F2" w:rsidRDefault="00D84612" w:rsidP="00D8461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 w:rsidRPr="00EC34F2">
              <w:rPr>
                <w:sz w:val="24"/>
                <w:szCs w:val="20"/>
              </w:rPr>
              <w:t xml:space="preserve">Built from scratch the Forecast vs Clarity report, </w:t>
            </w:r>
            <w:r w:rsidRPr="00110D89">
              <w:rPr>
                <w:color w:val="FF0000"/>
                <w:sz w:val="24"/>
                <w:szCs w:val="20"/>
              </w:rPr>
              <w:t xml:space="preserve">saving </w:t>
            </w:r>
            <w:r w:rsidR="00EC34F2" w:rsidRPr="00110D89">
              <w:rPr>
                <w:color w:val="FF0000"/>
                <w:sz w:val="24"/>
                <w:szCs w:val="20"/>
              </w:rPr>
              <w:t>1,500-2,250</w:t>
            </w:r>
            <w:r w:rsidRPr="00110D89">
              <w:rPr>
                <w:color w:val="FF0000"/>
                <w:sz w:val="24"/>
                <w:szCs w:val="20"/>
              </w:rPr>
              <w:t xml:space="preserve"> hours/month</w:t>
            </w:r>
          </w:p>
          <w:p w14:paraId="716D5850" w14:textId="3261AB66" w:rsidR="00EC34F2" w:rsidRPr="00EC34F2" w:rsidRDefault="00EC34F2" w:rsidP="00D8461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 w:rsidRPr="00EC34F2">
              <w:rPr>
                <w:sz w:val="24"/>
                <w:szCs w:val="20"/>
              </w:rPr>
              <w:t>Rebuilt numerous other reports for a total saving</w:t>
            </w:r>
            <w:r w:rsidR="002C11FC">
              <w:rPr>
                <w:sz w:val="24"/>
                <w:szCs w:val="20"/>
              </w:rPr>
              <w:t>s</w:t>
            </w:r>
            <w:r w:rsidRPr="00EC34F2">
              <w:rPr>
                <w:sz w:val="24"/>
                <w:szCs w:val="20"/>
              </w:rPr>
              <w:t xml:space="preserve"> of ~35 hours/month (PCB, Commit, AP, PDD, PDD Task + Rolling, ESR, and more)</w:t>
            </w:r>
          </w:p>
          <w:p w14:paraId="25863D9E" w14:textId="134BF941" w:rsidR="00EC34F2" w:rsidRPr="00EC34F2" w:rsidRDefault="00EC34F2" w:rsidP="00D8461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0"/>
              </w:rPr>
            </w:pPr>
            <w:r w:rsidRPr="00EC34F2">
              <w:rPr>
                <w:sz w:val="24"/>
                <w:szCs w:val="20"/>
              </w:rPr>
              <w:t>Averaged 3 ad-hoc requests per day, from minor requests to major projects</w:t>
            </w:r>
          </w:p>
          <w:p w14:paraId="7DDCB2EF" w14:textId="642BB74F" w:rsidR="00507E4A" w:rsidRDefault="003E4E8A" w:rsidP="00507E4A">
            <w:pPr>
              <w:pStyle w:val="Heading2"/>
              <w:outlineLvl w:val="1"/>
            </w:pPr>
            <w:r>
              <w:t>Jansen’s Excellent Consulting</w:t>
            </w:r>
            <w:r w:rsidR="00FB6CD4">
              <w:t>:</w:t>
            </w:r>
            <w:r>
              <w:t xml:space="preserve"> </w:t>
            </w:r>
            <w:r w:rsidR="00FB6CD4">
              <w:t>Owner- Freelancer – Excel/VBA Developer:</w:t>
            </w:r>
            <w:r>
              <w:t xml:space="preserve"> 2017</w:t>
            </w:r>
            <w:r w:rsidR="003F451D">
              <w:t xml:space="preserve"> -</w:t>
            </w:r>
            <w:r>
              <w:t xml:space="preserve"> Present</w:t>
            </w:r>
          </w:p>
          <w:p w14:paraId="33D056D3" w14:textId="6BD2CE85" w:rsidR="00FB6CD4" w:rsidRPr="00FB6CD4" w:rsidRDefault="00FB6CD4" w:rsidP="00FB6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 w:rsidRPr="00FB6CD4">
              <w:rPr>
                <w:sz w:val="24"/>
                <w:szCs w:val="20"/>
              </w:rPr>
              <w:t>My own freelance Excel/VBA Development business</w:t>
            </w:r>
          </w:p>
          <w:p w14:paraId="1149A4AD" w14:textId="27F66594" w:rsidR="00FB6CD4" w:rsidRPr="00FB6CD4" w:rsidRDefault="00FB6CD4" w:rsidP="00FB6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 w:rsidRPr="00FB6CD4">
              <w:rPr>
                <w:sz w:val="24"/>
                <w:szCs w:val="20"/>
              </w:rPr>
              <w:t>Billed 2100+ hours</w:t>
            </w:r>
          </w:p>
          <w:p w14:paraId="78C6483C" w14:textId="32A3A56D" w:rsidR="00FB6CD4" w:rsidRDefault="00FB6CD4" w:rsidP="00FB6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 w:rsidRPr="00FB6CD4">
              <w:rPr>
                <w:sz w:val="24"/>
                <w:szCs w:val="20"/>
              </w:rPr>
              <w:t>10k+ in per-project billing</w:t>
            </w:r>
          </w:p>
          <w:p w14:paraId="4B0E0516" w14:textId="582661FA" w:rsidR="00FB6CD4" w:rsidRDefault="00FB6CD4" w:rsidP="00FB6CD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Hundreds of additional hours spent selling, researching, marketing, building my website, managing, hiring, and all of the other odds and ends that go into running a business</w:t>
            </w:r>
          </w:p>
          <w:p w14:paraId="5389A470" w14:textId="632071D7" w:rsidR="003F451D" w:rsidRDefault="003F451D" w:rsidP="003F451D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3F451D">
              <w:rPr>
                <w:color w:val="3C4090"/>
                <w:sz w:val="24"/>
                <w:szCs w:val="20"/>
              </w:rPr>
              <w:t xml:space="preserve">Sutter Healthcare: Excel Teaching and Training: December 2019 </w:t>
            </w:r>
          </w:p>
          <w:p w14:paraId="6EBC374B" w14:textId="783C6F2F" w:rsidR="003F451D" w:rsidRPr="003F451D" w:rsidRDefault="003F451D" w:rsidP="003F45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 w:rsidRPr="003F451D">
              <w:rPr>
                <w:sz w:val="24"/>
                <w:szCs w:val="20"/>
              </w:rPr>
              <w:t>Organized and taught a class on Excel basics to Sutter Healthcare on Excel basics</w:t>
            </w:r>
          </w:p>
          <w:p w14:paraId="78277037" w14:textId="751CA452" w:rsidR="00421263" w:rsidRPr="005521EE" w:rsidRDefault="00FB6CD4" w:rsidP="00421263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5521EE">
              <w:rPr>
                <w:color w:val="3C4090"/>
                <w:sz w:val="24"/>
                <w:szCs w:val="20"/>
              </w:rPr>
              <w:t>CalPERS</w:t>
            </w:r>
            <w:r w:rsidR="00421263" w:rsidRPr="005521EE">
              <w:rPr>
                <w:color w:val="3C4090"/>
                <w:sz w:val="24"/>
                <w:szCs w:val="20"/>
              </w:rPr>
              <w:t>:</w:t>
            </w:r>
            <w:r w:rsidRPr="005521EE">
              <w:rPr>
                <w:color w:val="3C4090"/>
                <w:sz w:val="24"/>
                <w:szCs w:val="20"/>
              </w:rPr>
              <w:t xml:space="preserve"> </w:t>
            </w:r>
            <w:r w:rsidR="00421263" w:rsidRPr="005521EE">
              <w:rPr>
                <w:color w:val="3C4090"/>
                <w:sz w:val="24"/>
                <w:szCs w:val="20"/>
              </w:rPr>
              <w:t>VBA Developer: Jan</w:t>
            </w:r>
            <w:r w:rsidR="003F451D">
              <w:rPr>
                <w:color w:val="3C4090"/>
                <w:sz w:val="24"/>
                <w:szCs w:val="20"/>
              </w:rPr>
              <w:t>uary</w:t>
            </w:r>
            <w:r w:rsidR="00421263" w:rsidRPr="005521EE">
              <w:rPr>
                <w:color w:val="3C4090"/>
                <w:sz w:val="24"/>
                <w:szCs w:val="20"/>
              </w:rPr>
              <w:t xml:space="preserve"> 2019 – June 2019</w:t>
            </w:r>
          </w:p>
          <w:p w14:paraId="096E950B" w14:textId="15201C3C" w:rsidR="00FB6CD4" w:rsidRDefault="00421263" w:rsidP="004212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Used Excel and VBA to create ODBC connections inside of Excel to the CalPERS database</w:t>
            </w:r>
          </w:p>
          <w:p w14:paraId="725F9F32" w14:textId="0BE7EA17" w:rsidR="00421263" w:rsidRDefault="00421263" w:rsidP="004212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Rebuilt and reworked all of the spreadsheets used for the CalPERS valuations</w:t>
            </w:r>
          </w:p>
          <w:p w14:paraId="36ABE727" w14:textId="03AE1323" w:rsidR="00421263" w:rsidRDefault="00421263" w:rsidP="004212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Introduced native methods of database connections inside of Excel instead of using VBA + ODBC</w:t>
            </w:r>
          </w:p>
          <w:p w14:paraId="4820C569" w14:textId="06F733FA" w:rsidR="0002049C" w:rsidRDefault="0002049C" w:rsidP="0042126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Worked on a </w:t>
            </w:r>
            <w:r w:rsidR="003F451D">
              <w:rPr>
                <w:sz w:val="24"/>
                <w:szCs w:val="20"/>
              </w:rPr>
              <w:t>15+</w:t>
            </w:r>
            <w:r>
              <w:rPr>
                <w:sz w:val="24"/>
                <w:szCs w:val="20"/>
              </w:rPr>
              <w:t xml:space="preserve"> other </w:t>
            </w:r>
            <w:r w:rsidR="003F451D">
              <w:rPr>
                <w:sz w:val="24"/>
                <w:szCs w:val="20"/>
              </w:rPr>
              <w:t>ad-hoc</w:t>
            </w:r>
            <w:r>
              <w:rPr>
                <w:sz w:val="24"/>
                <w:szCs w:val="20"/>
              </w:rPr>
              <w:t xml:space="preserve"> items, such as writing a duplex printing macro</w:t>
            </w:r>
          </w:p>
          <w:p w14:paraId="2CD23558" w14:textId="6BFADE2F" w:rsidR="0002049C" w:rsidRPr="005521EE" w:rsidRDefault="0002049C" w:rsidP="0002049C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5521EE">
              <w:rPr>
                <w:color w:val="3C4090"/>
                <w:sz w:val="24"/>
                <w:szCs w:val="20"/>
              </w:rPr>
              <w:lastRenderedPageBreak/>
              <w:t>VSP: Business Operations Analyst – July 2018 – November 2018</w:t>
            </w:r>
          </w:p>
          <w:p w14:paraId="122AA7FD" w14:textId="5C4B6EF0" w:rsidR="0002049C" w:rsidRDefault="0002049C" w:rsidP="000204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Designed and </w:t>
            </w:r>
            <w:r w:rsidR="002C11FC">
              <w:rPr>
                <w:sz w:val="24"/>
                <w:szCs w:val="20"/>
              </w:rPr>
              <w:t>d</w:t>
            </w:r>
            <w:r>
              <w:rPr>
                <w:sz w:val="24"/>
                <w:szCs w:val="20"/>
              </w:rPr>
              <w:t xml:space="preserve">eveloped from scratch a spreadsheet to track and decide where $4.5 billion of glasses manufacturing should occur, along with machine capacity, </w:t>
            </w:r>
            <w:r w:rsidR="00BD295A">
              <w:rPr>
                <w:sz w:val="24"/>
                <w:szCs w:val="20"/>
              </w:rPr>
              <w:t>3-year demand, and capital expenditure</w:t>
            </w:r>
          </w:p>
          <w:p w14:paraId="7C9174CA" w14:textId="30826316" w:rsidR="00BD295A" w:rsidRDefault="00BD295A" w:rsidP="000204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Designed and </w:t>
            </w:r>
            <w:r w:rsidR="002C11FC">
              <w:rPr>
                <w:sz w:val="24"/>
                <w:szCs w:val="20"/>
              </w:rPr>
              <w:t>d</w:t>
            </w:r>
            <w:r>
              <w:rPr>
                <w:sz w:val="24"/>
                <w:szCs w:val="20"/>
              </w:rPr>
              <w:t>eveloped from scratch a staffing spreadsheet to determine how many people were needed to run operations at all 15 “labs” (</w:t>
            </w:r>
            <w:r w:rsidR="002C11FC">
              <w:rPr>
                <w:sz w:val="24"/>
                <w:szCs w:val="20"/>
              </w:rPr>
              <w:t>f</w:t>
            </w:r>
            <w:r>
              <w:rPr>
                <w:sz w:val="24"/>
                <w:szCs w:val="20"/>
              </w:rPr>
              <w:t xml:space="preserve">actories). Estimated $3M of payroll </w:t>
            </w:r>
            <w:r w:rsidR="002C11FC">
              <w:rPr>
                <w:sz w:val="24"/>
                <w:szCs w:val="20"/>
              </w:rPr>
              <w:t>managed</w:t>
            </w:r>
            <w:r>
              <w:rPr>
                <w:sz w:val="24"/>
                <w:szCs w:val="20"/>
              </w:rPr>
              <w:t xml:space="preserve"> by it</w:t>
            </w:r>
          </w:p>
          <w:p w14:paraId="0B95F65F" w14:textId="04880D5F" w:rsidR="00FC5508" w:rsidRPr="005521EE" w:rsidRDefault="00FC5508" w:rsidP="00FC5508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5521EE">
              <w:rPr>
                <w:color w:val="3C4090"/>
                <w:sz w:val="24"/>
                <w:szCs w:val="20"/>
              </w:rPr>
              <w:t>First National Banker’s Bank: Excel/VBA Developer – April 2018-August 2018</w:t>
            </w:r>
          </w:p>
          <w:p w14:paraId="72759FD8" w14:textId="388FECA4" w:rsidR="00FC5508" w:rsidRDefault="00FC5508" w:rsidP="00FC55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Buil</w:t>
            </w:r>
            <w:r w:rsidR="002C11FC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 xml:space="preserve"> two workbooks to download, scrape, parse, and prepare prices for securities. </w:t>
            </w:r>
            <w:r w:rsidR="00AE1BCE">
              <w:rPr>
                <w:sz w:val="24"/>
                <w:szCs w:val="20"/>
              </w:rPr>
              <w:t xml:space="preserve">Also </w:t>
            </w:r>
            <w:r>
              <w:rPr>
                <w:sz w:val="24"/>
                <w:szCs w:val="20"/>
              </w:rPr>
              <w:t>included the ability to use Regex to scrape email</w:t>
            </w:r>
            <w:r w:rsidR="00AE1BCE">
              <w:rPr>
                <w:sz w:val="24"/>
                <w:szCs w:val="20"/>
              </w:rPr>
              <w:t xml:space="preserve"> text</w:t>
            </w:r>
            <w:r>
              <w:rPr>
                <w:sz w:val="24"/>
                <w:szCs w:val="20"/>
              </w:rPr>
              <w:t xml:space="preserve"> for prices.  $100</w:t>
            </w:r>
            <w:r w:rsidR="002C11FC">
              <w:rPr>
                <w:sz w:val="24"/>
                <w:szCs w:val="20"/>
              </w:rPr>
              <w:t>M</w:t>
            </w:r>
            <w:r>
              <w:rPr>
                <w:sz w:val="24"/>
                <w:szCs w:val="20"/>
              </w:rPr>
              <w:t>+ in securities priced daily</w:t>
            </w:r>
          </w:p>
          <w:p w14:paraId="3A98FBEC" w14:textId="75C52721" w:rsidR="0050084E" w:rsidRPr="005521EE" w:rsidRDefault="0050084E" w:rsidP="0050084E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5521EE">
              <w:rPr>
                <w:color w:val="3C4090"/>
                <w:sz w:val="24"/>
                <w:szCs w:val="20"/>
              </w:rPr>
              <w:t>Avalara: State and Local Sales Tax Specialist: November 2017 – April 2018</w:t>
            </w:r>
          </w:p>
          <w:p w14:paraId="277B1E8B" w14:textId="1EDA1038" w:rsidR="0050084E" w:rsidRDefault="0050084E" w:rsidP="0050084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Filed dozens of State and Local tax returns</w:t>
            </w:r>
          </w:p>
          <w:p w14:paraId="2EACE63F" w14:textId="488F6EFF" w:rsidR="0050084E" w:rsidRDefault="0050084E" w:rsidP="0050084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Built multiple financial analysis spreadsheets to determine staffing needs</w:t>
            </w:r>
          </w:p>
          <w:p w14:paraId="41A206B3" w14:textId="18088175" w:rsidR="002E65CA" w:rsidRPr="005521EE" w:rsidRDefault="002E65CA" w:rsidP="002E65CA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3C4090"/>
                <w:sz w:val="24"/>
                <w:szCs w:val="20"/>
              </w:rPr>
            </w:pPr>
            <w:r w:rsidRPr="005521EE">
              <w:rPr>
                <w:color w:val="3C4090"/>
                <w:sz w:val="24"/>
                <w:szCs w:val="20"/>
              </w:rPr>
              <w:t xml:space="preserve">Over </w:t>
            </w:r>
            <w:r w:rsidRPr="005521EE">
              <w:rPr>
                <w:color w:val="FF0000"/>
                <w:sz w:val="24"/>
                <w:szCs w:val="20"/>
              </w:rPr>
              <w:t xml:space="preserve">20 </w:t>
            </w:r>
            <w:r w:rsidRPr="005521EE">
              <w:rPr>
                <w:color w:val="3C4090"/>
                <w:sz w:val="24"/>
                <w:szCs w:val="20"/>
              </w:rPr>
              <w:t>additional clients and projects!</w:t>
            </w:r>
          </w:p>
          <w:p w14:paraId="4C0F977B" w14:textId="40FB46DC" w:rsidR="0050084E" w:rsidRPr="002E65CA" w:rsidRDefault="0050084E" w:rsidP="0050084E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2E65CA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State Street Bank and Trust: Derivatives Operations Specialist II: Feb 2017</w:t>
            </w:r>
            <w:r w:rsidR="003F451D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- </w:t>
            </w:r>
            <w:r w:rsidRPr="002E65CA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Nov 2017</w:t>
            </w:r>
          </w:p>
          <w:p w14:paraId="18581292" w14:textId="3A2BACC6" w:rsidR="0050084E" w:rsidRDefault="0050084E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Rebuil</w:t>
            </w:r>
            <w:r w:rsidR="00774444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 xml:space="preserve"> the Strat in Excel + VBA from the ground up to be faster, have a better UI, and better measure and report the desired metrics, along with adding in a checklist. </w:t>
            </w:r>
            <w:r w:rsidR="005627DD">
              <w:rPr>
                <w:sz w:val="24"/>
                <w:szCs w:val="20"/>
              </w:rPr>
              <w:t>25</w:t>
            </w:r>
            <w:r w:rsidR="006816DF">
              <w:rPr>
                <w:sz w:val="24"/>
                <w:szCs w:val="20"/>
              </w:rPr>
              <w:t xml:space="preserve"> </w:t>
            </w:r>
            <w:r w:rsidR="005627DD">
              <w:rPr>
                <w:sz w:val="24"/>
                <w:szCs w:val="20"/>
              </w:rPr>
              <w:t>m</w:t>
            </w:r>
            <w:r w:rsidR="00D84612">
              <w:rPr>
                <w:sz w:val="24"/>
                <w:szCs w:val="20"/>
              </w:rPr>
              <w:t>inutes</w:t>
            </w:r>
            <w:r w:rsidR="005627DD">
              <w:rPr>
                <w:sz w:val="24"/>
                <w:szCs w:val="20"/>
              </w:rPr>
              <w:t xml:space="preserve"> saved daily</w:t>
            </w:r>
          </w:p>
          <w:p w14:paraId="28A38F88" w14:textId="22C6CE45" w:rsidR="0050084E" w:rsidRDefault="0050084E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Tuned the Trans Compare</w:t>
            </w:r>
            <w:r w:rsidR="00435194">
              <w:rPr>
                <w:sz w:val="24"/>
                <w:szCs w:val="20"/>
              </w:rPr>
              <w:t xml:space="preserve"> in Excel</w:t>
            </w:r>
            <w:r>
              <w:rPr>
                <w:sz w:val="24"/>
                <w:szCs w:val="20"/>
              </w:rPr>
              <w:t xml:space="preserve"> to reduce false positives by 98%</w:t>
            </w:r>
            <w:r w:rsidR="00435194">
              <w:rPr>
                <w:sz w:val="24"/>
                <w:szCs w:val="20"/>
              </w:rPr>
              <w:t xml:space="preserve"> daily (200+</w:t>
            </w:r>
            <w:r w:rsidR="00774444">
              <w:rPr>
                <w:sz w:val="24"/>
                <w:szCs w:val="20"/>
              </w:rPr>
              <w:t xml:space="preserve"> errors to</w:t>
            </w:r>
            <w:r w:rsidR="00774444">
              <w:rPr>
                <w:rFonts w:cstheme="minorHAnsi"/>
                <w:sz w:val="24"/>
                <w:szCs w:val="20"/>
              </w:rPr>
              <w:t xml:space="preserve"> </w:t>
            </w:r>
            <w:r w:rsidR="00435194">
              <w:rPr>
                <w:sz w:val="24"/>
                <w:szCs w:val="20"/>
              </w:rPr>
              <w:t>4)</w:t>
            </w:r>
          </w:p>
          <w:p w14:paraId="0ABD0CED" w14:textId="348336E9" w:rsidR="0050084E" w:rsidRDefault="00435194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Refactored the back end of the Position Compare in Excel + VBA to improve calculation time. </w:t>
            </w:r>
          </w:p>
          <w:p w14:paraId="248CEB93" w14:textId="7A9FE779" w:rsidR="00435194" w:rsidRDefault="00435194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 w:rsidRPr="00435194">
              <w:rPr>
                <w:sz w:val="24"/>
                <w:szCs w:val="20"/>
              </w:rPr>
              <w:t>Initiated and implemented changing flags from notional to USD</w:t>
            </w:r>
            <w:r>
              <w:rPr>
                <w:sz w:val="24"/>
                <w:szCs w:val="20"/>
              </w:rPr>
              <w:t xml:space="preserve">, reducing errors </w:t>
            </w:r>
            <w:r w:rsidR="00774444">
              <w:rPr>
                <w:sz w:val="24"/>
                <w:szCs w:val="20"/>
              </w:rPr>
              <w:t xml:space="preserve">by </w:t>
            </w:r>
            <w:r>
              <w:rPr>
                <w:sz w:val="24"/>
                <w:szCs w:val="20"/>
              </w:rPr>
              <w:t>85%</w:t>
            </w:r>
          </w:p>
          <w:p w14:paraId="33FB0B54" w14:textId="339BFDE6" w:rsidR="00435194" w:rsidRDefault="00435194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Changed a single variable in Pos Comp Jr., removing 4 steps from the daily process</w:t>
            </w:r>
          </w:p>
          <w:p w14:paraId="02682771" w14:textId="23518FAC" w:rsidR="00435194" w:rsidRDefault="00435194" w:rsidP="0050084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Turned a 6+ hours twice daily spreadsheet into a </w:t>
            </w:r>
            <w:r w:rsidR="00DE05C5">
              <w:rPr>
                <w:sz w:val="24"/>
                <w:szCs w:val="20"/>
              </w:rPr>
              <w:t>20-minute</w:t>
            </w:r>
            <w:r>
              <w:rPr>
                <w:sz w:val="24"/>
                <w:szCs w:val="20"/>
              </w:rPr>
              <w:t xml:space="preserve"> spreadsheet by using Excel + VBA</w:t>
            </w:r>
          </w:p>
          <w:p w14:paraId="76CC5878" w14:textId="1706678C" w:rsidR="00614E1D" w:rsidRPr="00774444" w:rsidRDefault="00614E1D" w:rsidP="00614E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0"/>
              </w:rPr>
            </w:pPr>
            <w:r w:rsidRPr="00774444">
              <w:rPr>
                <w:sz w:val="24"/>
                <w:szCs w:val="20"/>
              </w:rPr>
              <w:t xml:space="preserve">Worked on </w:t>
            </w:r>
            <w:r w:rsidRPr="00774444">
              <w:rPr>
                <w:color w:val="FF0000"/>
                <w:sz w:val="24"/>
                <w:szCs w:val="20"/>
              </w:rPr>
              <w:t>4</w:t>
            </w:r>
            <w:r w:rsidR="006816DF" w:rsidRPr="00774444">
              <w:rPr>
                <w:color w:val="FF0000"/>
                <w:sz w:val="24"/>
                <w:szCs w:val="20"/>
              </w:rPr>
              <w:t>7</w:t>
            </w:r>
            <w:r w:rsidRPr="00774444">
              <w:rPr>
                <w:color w:val="FF0000"/>
                <w:sz w:val="24"/>
                <w:szCs w:val="20"/>
              </w:rPr>
              <w:t xml:space="preserve"> </w:t>
            </w:r>
            <w:r w:rsidRPr="00774444">
              <w:rPr>
                <w:sz w:val="24"/>
                <w:szCs w:val="20"/>
              </w:rPr>
              <w:t>additional projects, saving ~</w:t>
            </w:r>
            <w:r w:rsidRPr="00774444">
              <w:rPr>
                <w:color w:val="FF0000"/>
                <w:sz w:val="24"/>
                <w:szCs w:val="20"/>
              </w:rPr>
              <w:t xml:space="preserve">180 </w:t>
            </w:r>
            <w:r w:rsidRPr="00774444">
              <w:rPr>
                <w:sz w:val="24"/>
                <w:szCs w:val="20"/>
              </w:rPr>
              <w:t>hours/month with improvements</w:t>
            </w:r>
          </w:p>
          <w:p w14:paraId="29913A32" w14:textId="5C499519" w:rsidR="0050084E" w:rsidRPr="002E65CA" w:rsidRDefault="0050084E" w:rsidP="00614E1D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2E65CA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Blackpine Communities: Financial Analyst: Sep</w:t>
            </w:r>
            <w:r w:rsidR="003F451D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</w:t>
            </w:r>
            <w:r w:rsidRPr="002E65CA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2016</w:t>
            </w:r>
            <w:r w:rsidR="003F451D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- </w:t>
            </w:r>
            <w:r w:rsidRPr="002E65CA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Feb 2017</w:t>
            </w:r>
          </w:p>
          <w:p w14:paraId="2163FD5F" w14:textId="24FEAF58" w:rsidR="002E65CA" w:rsidRDefault="002E65CA" w:rsidP="002E65C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Built full company financial statements from scratch</w:t>
            </w:r>
          </w:p>
          <w:p w14:paraId="5E1349AF" w14:textId="00807263" w:rsidR="002E65CA" w:rsidRDefault="002E65CA" w:rsidP="002E65C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Built company wide forecasts, coordinating with each department</w:t>
            </w:r>
          </w:p>
          <w:p w14:paraId="14548F65" w14:textId="0320C7F5" w:rsidR="0050084E" w:rsidRPr="002E65CA" w:rsidRDefault="002E65CA" w:rsidP="0050084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Automated with Excel and VBA the end of month accounting process and posts</w:t>
            </w:r>
          </w:p>
          <w:p w14:paraId="131BAFBB" w14:textId="77777777" w:rsidR="00507E4A" w:rsidRPr="000A3891" w:rsidRDefault="008A2897" w:rsidP="003E4E8A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0A3891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Other Work Experience:</w:t>
            </w:r>
          </w:p>
          <w:p w14:paraId="1A890F2E" w14:textId="145A551B" w:rsidR="008A2897" w:rsidRPr="000A3891" w:rsidRDefault="008A2897" w:rsidP="003E4E8A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0A3891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Magic: The Gathering Level 2 Judge – 2013 </w:t>
            </w:r>
            <w:r w:rsidR="000A3891" w:rsidRPr="000A3891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–</w:t>
            </w:r>
            <w:r w:rsidRPr="000A3891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Present</w:t>
            </w:r>
          </w:p>
          <w:p w14:paraId="3086F1EA" w14:textId="77777777" w:rsidR="000A3891" w:rsidRDefault="000A3891" w:rsidP="000A389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Combination of Referee and Event Coordinator</w:t>
            </w:r>
          </w:p>
          <w:p w14:paraId="6F4B96EC" w14:textId="77777777" w:rsidR="000A3891" w:rsidRDefault="000A3891" w:rsidP="000A389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Judged hundreds of events, from 8 players to 10,000+ players, with prize pools up to $400,000</w:t>
            </w:r>
          </w:p>
          <w:p w14:paraId="5577C7A8" w14:textId="6B59706C" w:rsidR="000A3891" w:rsidRDefault="000A3891" w:rsidP="000A389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Led teams of 3-8 other judges, trained judges, educated players, resolved conflicts, applied policy documents to real world situations, de-escalated tense situations, and delivered bad news to stakeholders</w:t>
            </w:r>
          </w:p>
          <w:p w14:paraId="0580D1AB" w14:textId="613AD94A" w:rsidR="000A3891" w:rsidRDefault="000A3891" w:rsidP="000A389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Prepared and presented 6 hour-long presentations at conferences relating to judging</w:t>
            </w:r>
          </w:p>
          <w:p w14:paraId="39F84B63" w14:textId="77777777" w:rsidR="000A3891" w:rsidRPr="005521EE" w:rsidRDefault="000A3891" w:rsidP="000A3891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5521EE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2.5+ years of additional accounting experience</w:t>
            </w:r>
          </w:p>
          <w:p w14:paraId="72A37A92" w14:textId="578646C4" w:rsidR="000A3891" w:rsidRPr="00EC34F2" w:rsidRDefault="000A3891" w:rsidP="00EC34F2">
            <w:pPr>
              <w:rPr>
                <w:rFonts w:eastAsiaTheme="majorEastAsia" w:cstheme="majorBidi"/>
                <w:color w:val="5E7697" w:themeColor="accent1"/>
                <w:sz w:val="28"/>
                <w:szCs w:val="26"/>
              </w:rPr>
            </w:pPr>
            <w:r w:rsidRPr="005521EE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2+ years of additional work experience</w:t>
            </w:r>
          </w:p>
        </w:tc>
      </w:tr>
      <w:tr w:rsidR="0002049C" w:rsidRPr="00320ECB" w14:paraId="7D5F0076" w14:textId="77777777" w:rsidTr="002E65CA">
        <w:trPr>
          <w:trHeight w:val="4142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3E907E01" w14:textId="6F88EBB8" w:rsidR="0002049C" w:rsidRDefault="002E65CA" w:rsidP="00507E4A">
            <w:pPr>
              <w:pStyle w:val="Heading2"/>
              <w:outlineLvl w:val="1"/>
            </w:pPr>
            <w:r>
              <w:lastRenderedPageBreak/>
              <w:t>Personal Projects: All projects written in Excel/VBA!</w:t>
            </w:r>
          </w:p>
          <w:p w14:paraId="05968B9D" w14:textId="63FEE243" w:rsidR="00A546FE" w:rsidRPr="00A546FE" w:rsidRDefault="00A546FE" w:rsidP="00A546FE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Excel Speech Recognition – Takes verbal commands to play music, finds the music, and plays it for you!</w:t>
            </w:r>
          </w:p>
          <w:p w14:paraId="107B4F2C" w14:textId="7A4A575D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“Excel Piano” – Wrote an Excel program that acts as a </w:t>
            </w:r>
            <w:r w:rsidR="003F451D">
              <w:t>p</w:t>
            </w:r>
            <w:r>
              <w:t>iano</w:t>
            </w:r>
          </w:p>
          <w:p w14:paraId="410C9E2C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“Excel Jukebox” – Wrote an Excel program that plays songs</w:t>
            </w:r>
          </w:p>
          <w:p w14:paraId="3C34E6AB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MNIST Neural Network – Wrote in Excel a neural network (FC) to read hand-written numbers</w:t>
            </w:r>
          </w:p>
          <w:p w14:paraId="1253F425" w14:textId="671AE0D9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2048 Neural Network – Wrote in Excel a neural network (</w:t>
            </w:r>
            <w:r w:rsidR="00DE05C5">
              <w:t>Genetic</w:t>
            </w:r>
            <w:r>
              <w:t>) that teaches itself how to play 2048</w:t>
            </w:r>
          </w:p>
          <w:p w14:paraId="56AC454B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Flashcards – Wrote in Excel a quick little flashcards program for learning</w:t>
            </w:r>
          </w:p>
          <w:p w14:paraId="2C51120B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Conway’s game of life – Conway’s game of life</w:t>
            </w:r>
          </w:p>
          <w:p w14:paraId="108CA4A4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DnD “Shake-Spear” generator – Creative Victorian insult generator for Dungeons and Dragons</w:t>
            </w:r>
          </w:p>
          <w:p w14:paraId="62244539" w14:textId="1F70949E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Experiment: Match 0 &amp; Sort </w:t>
            </w:r>
            <w:r w:rsidR="003F451D">
              <w:t>vs</w:t>
            </w:r>
            <w:r>
              <w:t xml:space="preserve"> Match 1 – Designed and built an experiment to determine algorithmic speeds</w:t>
            </w:r>
          </w:p>
          <w:p w14:paraId="0D9B47F3" w14:textId="3D0243AC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MTG Hand Simulator – Wrote and implemented a</w:t>
            </w:r>
            <w:r w:rsidR="003F451D">
              <w:t>n</w:t>
            </w:r>
            <w:r>
              <w:t xml:space="preserve"> MTG turn generator to test for results, using game rules</w:t>
            </w:r>
          </w:p>
          <w:p w14:paraId="3BEA64F9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Mass E-mail macro – For sending custom emails to hundreds of people at once</w:t>
            </w:r>
          </w:p>
          <w:p w14:paraId="1F995F30" w14:textId="77777777" w:rsidR="002E65CA" w:rsidRDefault="002E65CA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Yoga Generator – For automatically creating, and verbally speaking to you, a full yoga class</w:t>
            </w:r>
          </w:p>
          <w:p w14:paraId="3E8B3437" w14:textId="3B03A6C1" w:rsidR="002E65CA" w:rsidRPr="002E65CA" w:rsidRDefault="005521EE" w:rsidP="002E65CA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And many more!</w:t>
            </w:r>
          </w:p>
        </w:tc>
      </w:tr>
    </w:tbl>
    <w:p w14:paraId="5E9477AF" w14:textId="6F81F774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4556" w14:textId="77777777" w:rsidR="0021619F" w:rsidRDefault="0021619F" w:rsidP="00BA3E51">
      <w:pPr>
        <w:spacing w:line="240" w:lineRule="auto"/>
      </w:pPr>
      <w:r>
        <w:separator/>
      </w:r>
    </w:p>
  </w:endnote>
  <w:endnote w:type="continuationSeparator" w:id="0">
    <w:p w14:paraId="66AACE64" w14:textId="77777777" w:rsidR="0021619F" w:rsidRDefault="0021619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876F" w14:textId="77777777" w:rsidR="0021619F" w:rsidRDefault="0021619F" w:rsidP="00BA3E51">
      <w:pPr>
        <w:spacing w:line="240" w:lineRule="auto"/>
      </w:pPr>
      <w:r>
        <w:separator/>
      </w:r>
    </w:p>
  </w:footnote>
  <w:footnote w:type="continuationSeparator" w:id="0">
    <w:p w14:paraId="2AB7AFBF" w14:textId="77777777" w:rsidR="0021619F" w:rsidRDefault="0021619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Phone icon" style="width:13.6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" o:bullet="t">
        <v:imagedata r:id="rId1" o:title="" croptop="-2357f" cropbottom="-1414f" cropleft="-4629f" cropright="-5603f"/>
      </v:shape>
    </w:pict>
  </w:numPicBullet>
  <w:numPicBullet w:numPicBulletId="1">
    <w:pict>
      <v:shape id="_x0000_i1049" type="#_x0000_t75" alt="Phone icon" style="width:75pt;height:71.45pt;visibility:visible" o:bullet="t">
        <v:imagedata r:id="rId2" o:title="Phone icon"/>
      </v:shape>
    </w:pict>
  </w:numPicBullet>
  <w:abstractNum w:abstractNumId="0" w15:restartNumberingAfterBreak="0">
    <w:nsid w:val="022203D1"/>
    <w:multiLevelType w:val="hybridMultilevel"/>
    <w:tmpl w:val="3C58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B4124"/>
    <w:multiLevelType w:val="hybridMultilevel"/>
    <w:tmpl w:val="6B44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3B5F"/>
    <w:multiLevelType w:val="hybridMultilevel"/>
    <w:tmpl w:val="EA4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E2CCD"/>
    <w:multiLevelType w:val="hybridMultilevel"/>
    <w:tmpl w:val="C34C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CE2294"/>
    <w:multiLevelType w:val="hybridMultilevel"/>
    <w:tmpl w:val="6D0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A72B0"/>
    <w:multiLevelType w:val="hybridMultilevel"/>
    <w:tmpl w:val="0F8A6E5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87E06AF"/>
    <w:multiLevelType w:val="hybridMultilevel"/>
    <w:tmpl w:val="5034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C2F2B"/>
    <w:multiLevelType w:val="hybridMultilevel"/>
    <w:tmpl w:val="8B42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removePersonalInformation/>
  <w:removeDateAndTime/>
  <w:doNotDisplayPageBoundaries/>
  <w:displayBackgroundShape/>
  <w:proofState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01"/>
    <w:rsid w:val="0002049C"/>
    <w:rsid w:val="00041F8A"/>
    <w:rsid w:val="00045F2E"/>
    <w:rsid w:val="00046E50"/>
    <w:rsid w:val="00055BBC"/>
    <w:rsid w:val="00073BF3"/>
    <w:rsid w:val="00081B51"/>
    <w:rsid w:val="000A3891"/>
    <w:rsid w:val="000A6E00"/>
    <w:rsid w:val="000C7293"/>
    <w:rsid w:val="000D3891"/>
    <w:rsid w:val="000F3FE2"/>
    <w:rsid w:val="001008EB"/>
    <w:rsid w:val="00110D89"/>
    <w:rsid w:val="00140582"/>
    <w:rsid w:val="00144334"/>
    <w:rsid w:val="00173B36"/>
    <w:rsid w:val="00177BCB"/>
    <w:rsid w:val="001E5794"/>
    <w:rsid w:val="001F6D5E"/>
    <w:rsid w:val="0021619F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C11FC"/>
    <w:rsid w:val="002D5478"/>
    <w:rsid w:val="002E65CA"/>
    <w:rsid w:val="002F7A6C"/>
    <w:rsid w:val="00320ECB"/>
    <w:rsid w:val="0034029C"/>
    <w:rsid w:val="00343084"/>
    <w:rsid w:val="00343623"/>
    <w:rsid w:val="00344FC0"/>
    <w:rsid w:val="00377A0D"/>
    <w:rsid w:val="00382737"/>
    <w:rsid w:val="003E02DA"/>
    <w:rsid w:val="003E1692"/>
    <w:rsid w:val="003E4E8A"/>
    <w:rsid w:val="003E7783"/>
    <w:rsid w:val="003F451D"/>
    <w:rsid w:val="00421263"/>
    <w:rsid w:val="00435194"/>
    <w:rsid w:val="00442A0E"/>
    <w:rsid w:val="00443C70"/>
    <w:rsid w:val="004A4C74"/>
    <w:rsid w:val="004E5226"/>
    <w:rsid w:val="004E6AB2"/>
    <w:rsid w:val="004E70E8"/>
    <w:rsid w:val="0050084E"/>
    <w:rsid w:val="00507E4A"/>
    <w:rsid w:val="00535F87"/>
    <w:rsid w:val="005521EE"/>
    <w:rsid w:val="005627DD"/>
    <w:rsid w:val="00564622"/>
    <w:rsid w:val="005A3E0B"/>
    <w:rsid w:val="005B3227"/>
    <w:rsid w:val="005D1202"/>
    <w:rsid w:val="005D5087"/>
    <w:rsid w:val="005F4679"/>
    <w:rsid w:val="00614E1D"/>
    <w:rsid w:val="006603A4"/>
    <w:rsid w:val="00675808"/>
    <w:rsid w:val="0068094B"/>
    <w:rsid w:val="006816DF"/>
    <w:rsid w:val="00686284"/>
    <w:rsid w:val="006863A6"/>
    <w:rsid w:val="0073402D"/>
    <w:rsid w:val="00774444"/>
    <w:rsid w:val="00792D43"/>
    <w:rsid w:val="007B30FE"/>
    <w:rsid w:val="007B7A61"/>
    <w:rsid w:val="007E1FA8"/>
    <w:rsid w:val="007E49EB"/>
    <w:rsid w:val="007E6083"/>
    <w:rsid w:val="008120F3"/>
    <w:rsid w:val="00855181"/>
    <w:rsid w:val="00882F23"/>
    <w:rsid w:val="0089047A"/>
    <w:rsid w:val="008A1020"/>
    <w:rsid w:val="008A1250"/>
    <w:rsid w:val="008A1FCF"/>
    <w:rsid w:val="008A2897"/>
    <w:rsid w:val="008B1112"/>
    <w:rsid w:val="008C78F5"/>
    <w:rsid w:val="00914419"/>
    <w:rsid w:val="00930F6D"/>
    <w:rsid w:val="00962E61"/>
    <w:rsid w:val="00986331"/>
    <w:rsid w:val="009A6667"/>
    <w:rsid w:val="009C7105"/>
    <w:rsid w:val="00A122BB"/>
    <w:rsid w:val="00A37F9E"/>
    <w:rsid w:val="00A546FE"/>
    <w:rsid w:val="00A81924"/>
    <w:rsid w:val="00AB4232"/>
    <w:rsid w:val="00AB7FE5"/>
    <w:rsid w:val="00AC1E5A"/>
    <w:rsid w:val="00AD2F3A"/>
    <w:rsid w:val="00AE1BCE"/>
    <w:rsid w:val="00B01936"/>
    <w:rsid w:val="00B54AD3"/>
    <w:rsid w:val="00B62B99"/>
    <w:rsid w:val="00B643D0"/>
    <w:rsid w:val="00B71E93"/>
    <w:rsid w:val="00B87E22"/>
    <w:rsid w:val="00BA3E51"/>
    <w:rsid w:val="00BB3142"/>
    <w:rsid w:val="00BD295A"/>
    <w:rsid w:val="00BD6049"/>
    <w:rsid w:val="00BE68DE"/>
    <w:rsid w:val="00C155FC"/>
    <w:rsid w:val="00C532FC"/>
    <w:rsid w:val="00C670A3"/>
    <w:rsid w:val="00C75D84"/>
    <w:rsid w:val="00C75DFC"/>
    <w:rsid w:val="00C857CB"/>
    <w:rsid w:val="00C907D4"/>
    <w:rsid w:val="00CA5CD9"/>
    <w:rsid w:val="00CB4A1B"/>
    <w:rsid w:val="00D04093"/>
    <w:rsid w:val="00D0794D"/>
    <w:rsid w:val="00D140DF"/>
    <w:rsid w:val="00D52D01"/>
    <w:rsid w:val="00D6237C"/>
    <w:rsid w:val="00D666BB"/>
    <w:rsid w:val="00D720DF"/>
    <w:rsid w:val="00D84612"/>
    <w:rsid w:val="00D92ED4"/>
    <w:rsid w:val="00D94ABF"/>
    <w:rsid w:val="00DE05C5"/>
    <w:rsid w:val="00DF23BF"/>
    <w:rsid w:val="00E20245"/>
    <w:rsid w:val="00E4379F"/>
    <w:rsid w:val="00E65596"/>
    <w:rsid w:val="00E93AEC"/>
    <w:rsid w:val="00EA0042"/>
    <w:rsid w:val="00EB1D1B"/>
    <w:rsid w:val="00EC34F2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B6CD4"/>
    <w:rsid w:val="00FC5508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21F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livierHJ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hyperlink" Target="http://jansenexcel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er\AppData\Roaming\Microsoft\Templates\Column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311DFA2BDB4091AFE1968B81F7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0BE0C-2E6E-4F07-A992-EBC5257B4C10}"/>
      </w:docPartPr>
      <w:docPartBody>
        <w:p w:rsidR="000C2DCB" w:rsidRDefault="00AC77EF">
          <w:pPr>
            <w:pStyle w:val="B7311DFA2BDB4091AFE1968B81F7E4CC"/>
          </w:pPr>
          <w:r w:rsidRPr="00173B3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EF"/>
    <w:rsid w:val="000C2DCB"/>
    <w:rsid w:val="004573E4"/>
    <w:rsid w:val="00AC77EF"/>
    <w:rsid w:val="00BC7FF6"/>
    <w:rsid w:val="00C40172"/>
    <w:rsid w:val="00F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311DFA2BDB4091AFE1968B81F7E4CC">
    <w:name w:val="B7311DFA2BDB4091AFE1968B81F7E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0788BB-8F07-49C1-9F9A-C0FD40DAA4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letter.dotx</Template>
  <TotalTime>0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2020-07-08T13:11:00Z</dcterms:created>
  <dcterms:modified xsi:type="dcterms:W3CDTF">2021-08-29T18:54:00Z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